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E3E" w:rsidRDefault="00E76250">
      <w:r w:rsidRPr="00E76250">
        <w:drawing>
          <wp:inline distT="0" distB="0" distL="0" distR="0" wp14:anchorId="32DBB35D" wp14:editId="094EADCD">
            <wp:extent cx="5760720" cy="475813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E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250"/>
    <w:rsid w:val="00CF3E3E"/>
    <w:rsid w:val="00E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6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316DF04DACBE4AA7D5E47AEB8DECC1" ma:contentTypeVersion="4" ma:contentTypeDescription="Crée un document." ma:contentTypeScope="" ma:versionID="b7e93e95a2afbce691745996f467855b">
  <xsd:schema xmlns:xsd="http://www.w3.org/2001/XMLSchema" xmlns:xs="http://www.w3.org/2001/XMLSchema" xmlns:p="http://schemas.microsoft.com/office/2006/metadata/properties" xmlns:ns2="e3c32045-8e06-41de-b01e-6e34abd24542" targetNamespace="http://schemas.microsoft.com/office/2006/metadata/properties" ma:root="true" ma:fieldsID="a264c5381ea8ff8fb2db430d0907a501" ns2:_="">
    <xsd:import namespace="e3c32045-8e06-41de-b01e-6e34abd24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32045-8e06-41de-b01e-6e34abd24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37C381-12F8-4820-9590-8ED48CCF4E35}"/>
</file>

<file path=customXml/itemProps2.xml><?xml version="1.0" encoding="utf-8"?>
<ds:datastoreItem xmlns:ds="http://schemas.openxmlformats.org/officeDocument/2006/customXml" ds:itemID="{54A0713F-7433-472E-BC1D-651DB3C9422F}"/>
</file>

<file path=customXml/itemProps3.xml><?xml version="1.0" encoding="utf-8"?>
<ds:datastoreItem xmlns:ds="http://schemas.openxmlformats.org/officeDocument/2006/customXml" ds:itemID="{EF2031E4-D967-4911-B8B0-25BBD98BFEB5}"/>
</file>

<file path=docProps/app.xml><?xml version="1.0" encoding="utf-8"?>
<Properties xmlns="http://schemas.openxmlformats.org/officeDocument/2006/extended-properties" xmlns:vt="http://schemas.openxmlformats.org/officeDocument/2006/docPropsVTypes">
  <Template>35B150C8</Template>
  <TotalTime>0</TotalTime>
  <Pages>1</Pages>
  <Words>0</Words>
  <Characters>1</Characters>
  <Application>Microsoft Office Word</Application>
  <DocSecurity>0</DocSecurity>
  <Lines>1</Lines>
  <Paragraphs>1</Paragraphs>
  <ScaleCrop>false</ScaleCrop>
  <Company>AGEDOC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MERCATORIS Michel</dc:creator>
  <cp:lastModifiedBy>MERCATORIS Michel</cp:lastModifiedBy>
  <cp:revision>1</cp:revision>
  <dcterms:created xsi:type="dcterms:W3CDTF">2015-02-05T13:03:00Z</dcterms:created>
  <dcterms:modified xsi:type="dcterms:W3CDTF">2015-02-05T13:08:00Z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0x01010046316DF04DACBE4AA7D5E47AEB8DECC1</vt:lpwstr>
  </property>
</Properties>
</file>